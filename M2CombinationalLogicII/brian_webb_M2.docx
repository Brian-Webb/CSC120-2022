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C0D9" w14:textId="7CDE661E" w:rsidR="008A2722" w:rsidRDefault="008A2722" w:rsidP="008A27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Brian Webb – ID: </w:t>
      </w:r>
      <w:r w:rsidRPr="001B0E44">
        <w:rPr>
          <w:rFonts w:ascii="Arial" w:hAnsi="Arial" w:cs="Arial"/>
          <w:color w:val="2D3B45"/>
        </w:rPr>
        <w:t>34775506</w:t>
      </w:r>
      <w:r>
        <w:rPr>
          <w:rFonts w:ascii="Arial" w:hAnsi="Arial" w:cs="Arial"/>
          <w:color w:val="2D3B45"/>
        </w:rPr>
        <w:br/>
      </w:r>
      <w:r w:rsidRPr="001B0E44">
        <w:rPr>
          <w:rFonts w:ascii="Arial" w:hAnsi="Arial" w:cs="Arial"/>
          <w:color w:val="2D3B45"/>
        </w:rPr>
        <w:t>GW 2022 SPRING-CSC120 10187</w:t>
      </w:r>
    </w:p>
    <w:p w14:paraId="7B009052" w14:textId="5FAD8AB4" w:rsidR="008A2722" w:rsidRDefault="008A2722" w:rsidP="008A27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</w:p>
    <w:p w14:paraId="1FAF1168" w14:textId="05580BC5" w:rsidR="008A2722" w:rsidRDefault="008A2722" w:rsidP="008A27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I used this section of the lesson as a reference to confirm accuracy of my gate code.</w:t>
      </w:r>
    </w:p>
    <w:p w14:paraId="69D91B13" w14:textId="7F559559" w:rsidR="00EE1148" w:rsidRDefault="008A2722">
      <w:r>
        <w:rPr>
          <w:noProof/>
        </w:rPr>
        <w:drawing>
          <wp:inline distT="0" distB="0" distL="0" distR="0" wp14:anchorId="331EB83F" wp14:editId="07D476CE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04 at 8.15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852D" w14:textId="32B4D3E8" w:rsidR="003D034B" w:rsidRDefault="003D034B"/>
    <w:p w14:paraId="5E324CD6" w14:textId="4ABA9A9D" w:rsidR="003D034B" w:rsidRDefault="003D034B"/>
    <w:p w14:paraId="73CA4FF3" w14:textId="6C3DBB7A" w:rsidR="003D034B" w:rsidRDefault="003D034B">
      <w:r>
        <w:t>I found this tool to be pretty cool!</w:t>
      </w:r>
    </w:p>
    <w:p w14:paraId="174E22B2" w14:textId="1A06D4E7" w:rsidR="003D034B" w:rsidRDefault="0033400E">
      <w:r>
        <w:rPr>
          <w:noProof/>
        </w:rPr>
        <w:drawing>
          <wp:inline distT="0" distB="0" distL="0" distR="0" wp14:anchorId="0535DABE" wp14:editId="00A6CCAE">
            <wp:extent cx="3481929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05 at 6.55.2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32" cy="28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369" w14:textId="294C68AF" w:rsidR="0033400E" w:rsidRDefault="0033400E"/>
    <w:p w14:paraId="4C9500FB" w14:textId="77777777" w:rsidR="00A83FEB" w:rsidRDefault="00A83FEB">
      <w:r>
        <w:br w:type="page"/>
      </w:r>
      <w:bookmarkStart w:id="0" w:name="_GoBack"/>
      <w:bookmarkEnd w:id="0"/>
    </w:p>
    <w:p w14:paraId="7358BFE0" w14:textId="0B5384BD" w:rsidR="0033400E" w:rsidRDefault="00A83FEB">
      <w:r>
        <w:lastRenderedPageBreak/>
        <w:t>This style of diagram seems like it would help significantly to implement this in code.</w:t>
      </w:r>
    </w:p>
    <w:p w14:paraId="1E17FB30" w14:textId="77777777" w:rsidR="00A83FEB" w:rsidRDefault="00A83FEB"/>
    <w:p w14:paraId="072E8AE0" w14:textId="52376170" w:rsidR="00A83FEB" w:rsidRDefault="00A83FEB">
      <w:r>
        <w:rPr>
          <w:noProof/>
        </w:rPr>
        <w:drawing>
          <wp:inline distT="0" distB="0" distL="0" distR="0" wp14:anchorId="31A1EF9A" wp14:editId="0820C289">
            <wp:extent cx="3898669" cy="1978491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4-05 at 7.32.5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306" cy="19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EB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0A"/>
    <w:rsid w:val="00011C31"/>
    <w:rsid w:val="0008220A"/>
    <w:rsid w:val="0033400E"/>
    <w:rsid w:val="003D034B"/>
    <w:rsid w:val="008A2722"/>
    <w:rsid w:val="00936042"/>
    <w:rsid w:val="00A83FEB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2B68"/>
  <w15:chartTrackingRefBased/>
  <w15:docId w15:val="{C4CF0974-A051-064F-9FB5-12003CE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brian_webb_M2.docx</Template>
  <TotalTime>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2</cp:revision>
  <dcterms:created xsi:type="dcterms:W3CDTF">2018-02-19T17:51:00Z</dcterms:created>
  <dcterms:modified xsi:type="dcterms:W3CDTF">2022-04-05T15:38:00Z</dcterms:modified>
</cp:coreProperties>
</file>